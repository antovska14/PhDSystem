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D677D">
      <w:pPr>
        <w:rPr>
          <w:lang w:val="bg-BG"/>
        </w:rPr>
      </w:pP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DC7E6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DC7E6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 w:bidi="he-IL"/>
        </w:rPr>
        <w:drawing>
          <wp:inline distT="0" distB="0" distL="0" distR="0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E73C0">
      <w:pPr>
        <w:rPr>
          <w:lang w:val="bg-BG"/>
        </w:rPr>
      </w:pPr>
    </w:p>
    <w:p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45DB7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45DB7">
        <w:rPr>
          <w:sz w:val="22"/>
          <w:lang w:val="bg-BG"/>
        </w:rPr>
        <w:t>Т</w:t>
      </w:r>
      <w:r w:rsidR="007908F4"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 w:rsidR="007908F4">
        <w:rPr>
          <w:sz w:val="22"/>
          <w:lang w:val="bg-BG"/>
        </w:rPr>
        <w:t>1</w:t>
      </w:r>
    </w:p>
    <w:p w:rsidR="003E73C0" w:rsidRDefault="004D677D">
      <w:pPr>
        <w:rPr>
          <w:lang w:val="bg-BG"/>
        </w:rPr>
      </w:pPr>
      <w:r>
        <w:rPr>
          <w:noProof/>
          <w:lang w:val="en-US" w:bidi="he-IL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9AB19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D677D">
      <w:pPr>
        <w:rPr>
          <w:lang w:val="bg-BG"/>
        </w:rPr>
      </w:pP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0E77E1"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0E77E1">
                        <w:rPr>
                          <w:b/>
                          <w:sz w:val="32"/>
                          <w:lang w:val="bg-BG"/>
                        </w:rPr>
                        <w:t>О. Наков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Ko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" o:allowincell="f" filled="f" stroked="f">
                <v:textbox>
                  <w:txbxContent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0530F8" w:rsidRDefault="009223C7">
      <w:pPr>
        <w:rPr>
          <w:lang w:val="bg-BG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3E73C0" w:rsidRPr="00F933B6" w:rsidRDefault="003E73C0">
      <w:pPr>
        <w:pStyle w:val="Heading3"/>
        <w:rPr>
          <w:lang w:val="ru-RU"/>
        </w:rPr>
      </w:pPr>
      <w:r w:rsidRPr="00AD56AC">
        <w:t>ДИПЛОМНО ЗАДАНИЕ</w:t>
      </w:r>
    </w:p>
    <w:p w:rsidR="002C3BAA" w:rsidRPr="00AD56AC" w:rsidRDefault="002C3BAA" w:rsidP="00882818">
      <w:pPr>
        <w:jc w:val="center"/>
        <w:rPr>
          <w:b/>
          <w:lang w:val="bg-BG"/>
        </w:rPr>
      </w:pPr>
    </w:p>
    <w:p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2C3BAA" w:rsidRPr="00AD56AC">
        <w:rPr>
          <w:b/>
          <w:lang w:val="bg-BG"/>
        </w:rPr>
        <w:t xml:space="preserve"> по КОМПЮТЪРН</w:t>
      </w:r>
      <w:r w:rsidR="00D70253">
        <w:rPr>
          <w:b/>
          <w:lang w:val="bg-BG"/>
        </w:rPr>
        <w:t>О</w:t>
      </w:r>
      <w:r w:rsidR="002C3BAA" w:rsidRPr="00AD56AC">
        <w:rPr>
          <w:b/>
          <w:lang w:val="bg-BG"/>
        </w:rPr>
        <w:t xml:space="preserve"> И </w:t>
      </w:r>
      <w:r w:rsidR="00D70253">
        <w:rPr>
          <w:b/>
          <w:lang w:val="bg-BG"/>
        </w:rPr>
        <w:t xml:space="preserve">СОФТУЕРНО </w:t>
      </w:r>
      <w:r w:rsidR="004E3ACA">
        <w:rPr>
          <w:b/>
          <w:lang w:val="bg-BG"/>
        </w:rPr>
        <w:t>ИНЖЕНЕРСТВО</w:t>
      </w:r>
    </w:p>
    <w:p w:rsidR="00882818" w:rsidRPr="00AD56AC" w:rsidRDefault="00882818">
      <w:pPr>
        <w:rPr>
          <w:sz w:val="16"/>
          <w:szCs w:val="16"/>
          <w:lang w:val="bg-BG"/>
        </w:rPr>
      </w:pPr>
    </w:p>
    <w:p w:rsidR="00CB5F9A" w:rsidRPr="00AD56AC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AD56AC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AD56AC" w:rsidRDefault="00EF10C2" w:rsidP="00EF10C2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F933B6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F933B6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AD56AC" w:rsidRDefault="002658B7" w:rsidP="009A6F98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="002C3BAA" w:rsidRPr="00AD56AC">
              <w:rPr>
                <w:noProof/>
              </w:rPr>
              <w:t> </w:t>
            </w:r>
            <w:r w:rsidRPr="00AD56AC">
              <w:fldChar w:fldCharType="end"/>
            </w:r>
          </w:p>
          <w:p w:rsidR="002658B7" w:rsidRPr="00AD56AC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2658B7" w:rsidRPr="00AD56AC">
              <w:rPr>
                <w:b/>
                <w:lang w:val="bg-BG"/>
              </w:rPr>
            </w:r>
            <w:r w:rsidR="002658B7" w:rsidRPr="00AD56AC">
              <w:rPr>
                <w:b/>
                <w:lang w:val="bg-BG"/>
              </w:rPr>
              <w:fldChar w:fldCharType="separate"/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658B7" w:rsidRPr="00AD56AC">
              <w:rPr>
                <w:b/>
                <w:lang w:val="bg-BG"/>
              </w:rPr>
              <w:fldChar w:fldCharType="end"/>
            </w:r>
          </w:p>
          <w:p w:rsidR="002658B7" w:rsidRPr="00AD56AC" w:rsidRDefault="002658B7">
            <w:pPr>
              <w:rPr>
                <w:b/>
                <w:lang w:val="bg-BG"/>
              </w:rPr>
            </w:pP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877785" w:rsidRPr="00AD56AC">
              <w:rPr>
                <w:lang w:val="bg-BG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AD56AC" w:rsidRDefault="002658B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:rsidR="002658B7" w:rsidRPr="00AD56AC" w:rsidRDefault="003F6044" w:rsidP="00F933B6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F933B6" w:rsidRPr="00F933B6">
              <w:rPr>
                <w:noProof/>
                <w:lang w:val="bg-BG"/>
              </w:rPr>
              <w:t xml:space="preserve">използвани технологии: 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22FC3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1. Описание на проблемната област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 xml:space="preserve">2. Проектиране на архитектура </w:t>
            </w:r>
            <w:r w:rsidR="00A22FC3">
              <w:rPr>
                <w:noProof/>
                <w:lang w:val="bg-BG"/>
              </w:rPr>
              <w:t>на системата и базата данни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3. Особености на програмната реализация.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22FC3">
              <w:rPr>
                <w:noProof/>
                <w:lang w:val="bg-BG"/>
              </w:rPr>
              <w:t>4. Валидация на системата.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22FC3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22FC3" w:rsidTr="004E3ACA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примерни екрани от работата на системата, програмен код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bookmarkStart w:id="1" w:name="_GoBack"/>
            <w:bookmarkEnd w:id="1"/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22FC3" w:rsidTr="004E3ACA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:rsidTr="004E3ACA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A22FC3" w:rsidTr="004E3ACA">
        <w:trPr>
          <w:trHeight w:hRule="exact" w:val="42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22FC3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доц. д-р А. Алексиева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051AC7" w:rsidRPr="00AD56AC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051AC7" w:rsidRPr="00F933B6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AD56AC">
              <w:rPr>
                <w:b/>
                <w:lang w:val="bg-BG"/>
              </w:rPr>
              <w:t>/</w:t>
            </w:r>
            <w:r w:rsidR="009E696E">
              <w:rPr>
                <w:lang w:val="bg-BG"/>
              </w:rPr>
              <w:t>проф</w:t>
            </w:r>
            <w:r w:rsidRPr="00AD56AC">
              <w:rPr>
                <w:lang w:val="bg-BG"/>
              </w:rPr>
              <w:t xml:space="preserve">. д-р </w:t>
            </w:r>
            <w:r w:rsidR="00BD7F1B">
              <w:rPr>
                <w:lang w:val="bg-BG"/>
              </w:rPr>
              <w:t>М</w:t>
            </w:r>
            <w:r w:rsidRPr="00AD56AC">
              <w:rPr>
                <w:lang w:val="bg-BG"/>
              </w:rPr>
              <w:t xml:space="preserve">. </w:t>
            </w:r>
            <w:r w:rsidR="00BD7F1B">
              <w:rPr>
                <w:lang w:val="bg-BG"/>
              </w:rPr>
              <w:t>Лазаров</w:t>
            </w:r>
            <w:r w:rsidRPr="00AD56AC">
              <w:rPr>
                <w:lang w:val="bg-BG"/>
              </w:rPr>
              <w:t>а</w:t>
            </w:r>
            <w:r w:rsidRPr="00AD56AC">
              <w:rPr>
                <w:b/>
                <w:lang w:val="bg-BG"/>
              </w:rPr>
              <w:t>/</w:t>
            </w:r>
          </w:p>
          <w:p w:rsidR="00051AC7" w:rsidRPr="00AD56AC" w:rsidRDefault="00051AC7">
            <w:pPr>
              <w:rPr>
                <w:lang w:val="bg-BG"/>
              </w:rPr>
            </w:pPr>
          </w:p>
        </w:tc>
      </w:tr>
    </w:tbl>
    <w:p w:rsidR="003E73C0" w:rsidRPr="00F933B6" w:rsidRDefault="003E73C0" w:rsidP="004E3ACA">
      <w:pPr>
        <w:rPr>
          <w:lang w:val="ru-RU"/>
        </w:rPr>
      </w:pPr>
    </w:p>
    <w:sectPr w:rsidR="003E73C0" w:rsidRPr="00F933B6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B6"/>
    <w:rsid w:val="000303C3"/>
    <w:rsid w:val="00051AC7"/>
    <w:rsid w:val="000530F8"/>
    <w:rsid w:val="000B3DCD"/>
    <w:rsid w:val="000C0574"/>
    <w:rsid w:val="000E77E1"/>
    <w:rsid w:val="000F3C9C"/>
    <w:rsid w:val="00101C98"/>
    <w:rsid w:val="001402FB"/>
    <w:rsid w:val="00236771"/>
    <w:rsid w:val="002405C0"/>
    <w:rsid w:val="00245DB7"/>
    <w:rsid w:val="002658B7"/>
    <w:rsid w:val="00274DDC"/>
    <w:rsid w:val="002C3692"/>
    <w:rsid w:val="002C3BAA"/>
    <w:rsid w:val="002E3830"/>
    <w:rsid w:val="003D630D"/>
    <w:rsid w:val="003E73C0"/>
    <w:rsid w:val="003F6044"/>
    <w:rsid w:val="00454913"/>
    <w:rsid w:val="0048490B"/>
    <w:rsid w:val="004C2B5E"/>
    <w:rsid w:val="004D677D"/>
    <w:rsid w:val="004E3ACA"/>
    <w:rsid w:val="00503AE0"/>
    <w:rsid w:val="005C2A4B"/>
    <w:rsid w:val="005C3CF5"/>
    <w:rsid w:val="00731F8E"/>
    <w:rsid w:val="0077307F"/>
    <w:rsid w:val="007908F4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E696E"/>
    <w:rsid w:val="00A13489"/>
    <w:rsid w:val="00A146F9"/>
    <w:rsid w:val="00A22FC3"/>
    <w:rsid w:val="00A30AE1"/>
    <w:rsid w:val="00A401DD"/>
    <w:rsid w:val="00AB6E0D"/>
    <w:rsid w:val="00AD56AC"/>
    <w:rsid w:val="00B26D07"/>
    <w:rsid w:val="00B94B42"/>
    <w:rsid w:val="00BD7F1B"/>
    <w:rsid w:val="00BE6969"/>
    <w:rsid w:val="00C52675"/>
    <w:rsid w:val="00C52B96"/>
    <w:rsid w:val="00C531EE"/>
    <w:rsid w:val="00CB5F9A"/>
    <w:rsid w:val="00CD7CA1"/>
    <w:rsid w:val="00D22B42"/>
    <w:rsid w:val="00D26C48"/>
    <w:rsid w:val="00D70253"/>
    <w:rsid w:val="00DA0785"/>
    <w:rsid w:val="00DC7E27"/>
    <w:rsid w:val="00DC7E6D"/>
    <w:rsid w:val="00E04C1A"/>
    <w:rsid w:val="00E22722"/>
    <w:rsid w:val="00E80534"/>
    <w:rsid w:val="00EF10C2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8BC34-EBA3-48DF-9EC0-761A518D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Dipl_b_K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Dipl_b_KSI.dotx</Template>
  <TotalTime>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user</dc:creator>
  <cp:keywords/>
  <dc:description/>
  <cp:lastModifiedBy>user</cp:lastModifiedBy>
  <cp:revision>2</cp:revision>
  <cp:lastPrinted>2006-10-23T14:15:00Z</cp:lastPrinted>
  <dcterms:created xsi:type="dcterms:W3CDTF">2020-06-01T05:58:00Z</dcterms:created>
  <dcterms:modified xsi:type="dcterms:W3CDTF">2020-06-01T06:00:00Z</dcterms:modified>
</cp:coreProperties>
</file>